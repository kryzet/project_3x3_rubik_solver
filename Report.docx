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72246" w14:textId="612CEA25" w:rsidR="00D7737F" w:rsidRDefault="00A2722F" w:rsidP="00A2722F">
      <w:pPr>
        <w:pStyle w:val="Title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CSCI 113 Project – Rubik’s Cube Solver</w:t>
      </w:r>
    </w:p>
    <w:p w14:paraId="39312B27" w14:textId="6FC6574E" w:rsidR="00A2722F" w:rsidRDefault="00A2722F" w:rsidP="00A2722F">
      <w:pPr>
        <w:pStyle w:val="Heading1"/>
      </w:pPr>
      <w:r w:rsidRPr="00A2722F">
        <w:t>Code Analysis and Implementation</w:t>
      </w:r>
    </w:p>
    <w:p w14:paraId="0FFA6946" w14:textId="5A1BC08F" w:rsidR="00A2722F" w:rsidRDefault="00A2722F" w:rsidP="00A2722F">
      <w:pPr>
        <w:pStyle w:val="Heading2"/>
      </w:pPr>
      <w:r w:rsidRPr="00A2722F">
        <w:t>Core Data Structures</w:t>
      </w:r>
    </w:p>
    <w:p w14:paraId="69895E9C" w14:textId="77777777" w:rsidR="00A2722F" w:rsidRDefault="00A2722F" w:rsidP="00DE2A02">
      <w:pPr>
        <w:pStyle w:val="ListParagraph"/>
      </w:pPr>
      <w:r>
        <w:t xml:space="preserve">Used a 3D char array </w:t>
      </w:r>
      <w:proofErr w:type="gramStart"/>
      <w:r w:rsidRPr="00A2722F">
        <w:rPr>
          <w:rFonts w:ascii="Consolas" w:hAnsi="Consolas"/>
        </w:rPr>
        <w:t>cube[</w:t>
      </w:r>
      <w:proofErr w:type="gramEnd"/>
      <w:r w:rsidRPr="00A2722F">
        <w:rPr>
          <w:rFonts w:ascii="Consolas" w:hAnsi="Consolas"/>
        </w:rPr>
        <w:t>6][3][3]</w:t>
      </w:r>
      <w:r>
        <w:t xml:space="preserve"> to represent the Rubik's cube</w:t>
      </w:r>
    </w:p>
    <w:p w14:paraId="55FF8320" w14:textId="77777777" w:rsidR="00A2722F" w:rsidRPr="00A2722F" w:rsidRDefault="00A2722F" w:rsidP="00DE2A02">
      <w:pPr>
        <w:pStyle w:val="ListParagraph"/>
        <w:rPr>
          <w:rFonts w:ascii="Consolas" w:hAnsi="Consolas"/>
        </w:rPr>
      </w:pPr>
      <w:r>
        <w:t xml:space="preserve">Each face represented by a 2D array with constant dimensions </w:t>
      </w:r>
      <w:r w:rsidRPr="00A2722F">
        <w:rPr>
          <w:rFonts w:ascii="Consolas" w:hAnsi="Consolas"/>
        </w:rPr>
        <w:t>N_ROWS = 3</w:t>
      </w:r>
      <w:r>
        <w:t xml:space="preserve">, </w:t>
      </w:r>
      <w:r w:rsidRPr="00A2722F">
        <w:rPr>
          <w:rFonts w:ascii="Consolas" w:hAnsi="Consolas"/>
        </w:rPr>
        <w:t>N_COLS = 3</w:t>
      </w:r>
    </w:p>
    <w:p w14:paraId="151E2C5C" w14:textId="36B80349" w:rsidR="00A2722F" w:rsidRDefault="00A2722F" w:rsidP="00DE2A02">
      <w:pPr>
        <w:pStyle w:val="ListParagraph"/>
      </w:pPr>
      <w:r>
        <w:t xml:space="preserve">Face indices: TOP = 0, LEFT = 1, FRONT = 2, </w:t>
      </w:r>
      <w:r w:rsidRPr="00A2722F">
        <w:rPr>
          <w:rFonts w:ascii="Consolas" w:hAnsi="Consolas"/>
        </w:rPr>
        <w:t>RIGHT = 3</w:t>
      </w:r>
      <w:r>
        <w:t xml:space="preserve">, </w:t>
      </w:r>
      <w:r w:rsidRPr="00A2722F">
        <w:rPr>
          <w:rFonts w:ascii="Consolas" w:hAnsi="Consolas"/>
        </w:rPr>
        <w:t>BACK = 4</w:t>
      </w:r>
      <w:r>
        <w:t xml:space="preserve">, </w:t>
      </w:r>
      <w:r w:rsidRPr="00A2722F">
        <w:rPr>
          <w:rFonts w:ascii="Consolas" w:hAnsi="Consolas"/>
        </w:rPr>
        <w:t>BOTTOM = 5</w:t>
      </w:r>
    </w:p>
    <w:p w14:paraId="52FCFB03" w14:textId="77777777" w:rsidR="00A2722F" w:rsidRDefault="00A2722F" w:rsidP="00A2722F">
      <w:pPr>
        <w:pStyle w:val="Heading2"/>
      </w:pPr>
      <w:r w:rsidRPr="00A2722F">
        <w:t>Function Overview</w:t>
      </w:r>
    </w:p>
    <w:p w14:paraId="7CCF4A5D" w14:textId="2B8B073A" w:rsidR="00A2722F" w:rsidRDefault="00A2722F" w:rsidP="00B6445E">
      <w:pPr>
        <w:pStyle w:val="Heading3"/>
      </w:pPr>
      <w:r w:rsidRPr="00A2722F">
        <w:t>Core Movement Functions</w:t>
      </w:r>
    </w:p>
    <w:p w14:paraId="32F01AB2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moveU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 xml:space="preserve">, </w:t>
      </w:r>
      <w:proofErr w:type="spellStart"/>
      <w:r w:rsidRPr="00A2722F">
        <w:rPr>
          <w:rFonts w:ascii="Consolas" w:hAnsi="Consolas"/>
        </w:rPr>
        <w:t>moveD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moveF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moveB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moveR</w:t>
      </w:r>
      <w:proofErr w:type="spellEnd"/>
      <w:r w:rsidRPr="00A2722F">
        <w:rPr>
          <w:rFonts w:ascii="Consolas" w:hAnsi="Consolas"/>
        </w:rPr>
        <w:t>()</w:t>
      </w:r>
      <w:r>
        <w:t xml:space="preserve">, </w:t>
      </w:r>
      <w:proofErr w:type="spellStart"/>
      <w:r w:rsidRPr="00A2722F">
        <w:rPr>
          <w:rFonts w:ascii="Consolas" w:hAnsi="Consolas"/>
        </w:rPr>
        <w:t>moveL</w:t>
      </w:r>
      <w:proofErr w:type="spellEnd"/>
      <w:r w:rsidRPr="00A2722F">
        <w:rPr>
          <w:rFonts w:ascii="Consolas" w:hAnsi="Consolas"/>
        </w:rPr>
        <w:t>()</w:t>
      </w:r>
      <w:r>
        <w:t>: Implement basic cube rotations</w:t>
      </w:r>
    </w:p>
    <w:p w14:paraId="403CF86E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t>rotateFaceClockwise</w:t>
      </w:r>
      <w:proofErr w:type="spellEnd"/>
      <w:r w:rsidRPr="00A2722F">
        <w:t>(</w:t>
      </w:r>
      <w:proofErr w:type="gramEnd"/>
      <w:r w:rsidRPr="00A2722F">
        <w:t>)</w:t>
      </w:r>
      <w:r>
        <w:t xml:space="preserve">, </w:t>
      </w:r>
      <w:proofErr w:type="spellStart"/>
      <w:r w:rsidRPr="00A2722F">
        <w:t>rotateFaceCounterClockwise</w:t>
      </w:r>
      <w:proofErr w:type="spellEnd"/>
      <w:r w:rsidRPr="00A2722F">
        <w:t>()</w:t>
      </w:r>
      <w:r>
        <w:t>: Handle face rotation mechanics</w:t>
      </w:r>
    </w:p>
    <w:p w14:paraId="5F92CB98" w14:textId="7E135EA9" w:rsidR="00A2722F" w:rsidRDefault="00A2722F" w:rsidP="00DE2A02">
      <w:pPr>
        <w:pStyle w:val="ListParagraph"/>
      </w:pPr>
      <w:r>
        <w:t>Each movement function maintains cube state consistency by tracking edge pieces</w:t>
      </w:r>
    </w:p>
    <w:p w14:paraId="54723148" w14:textId="4475D8C6" w:rsidR="00A2722F" w:rsidRDefault="00A2722F" w:rsidP="00B6445E">
      <w:pPr>
        <w:pStyle w:val="Heading3"/>
      </w:pPr>
      <w:r w:rsidRPr="00A2722F">
        <w:t>Solving Algorithm Functions</w:t>
      </w:r>
    </w:p>
    <w:p w14:paraId="1B3C3917" w14:textId="77777777" w:rsidR="00A2722F" w:rsidRDefault="00A2722F" w:rsidP="00DE2A02">
      <w:pPr>
        <w:pStyle w:val="ListParagraph"/>
      </w:pPr>
      <w:r w:rsidRPr="00A2722F">
        <w:rPr>
          <w:rFonts w:ascii="Consolas" w:hAnsi="Consolas"/>
        </w:rPr>
        <w:t>solveF2</w:t>
      </w:r>
      <w:proofErr w:type="gramStart"/>
      <w:r w:rsidRPr="00A2722F">
        <w:rPr>
          <w:rFonts w:ascii="Consolas" w:hAnsi="Consolas"/>
        </w:rPr>
        <w:t>l(</w:t>
      </w:r>
      <w:proofErr w:type="gramEnd"/>
      <w:r w:rsidRPr="00A2722F">
        <w:rPr>
          <w:rFonts w:ascii="Consolas" w:hAnsi="Consolas"/>
        </w:rPr>
        <w:t>)</w:t>
      </w:r>
      <w:r>
        <w:t>: Implements First Two Layers method</w:t>
      </w:r>
    </w:p>
    <w:p w14:paraId="7066E851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solveOll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Handles Orientation of Last Layer</w:t>
      </w:r>
    </w:p>
    <w:p w14:paraId="36EB57C6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solvePll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Manages Permutation of Last Layer</w:t>
      </w:r>
    </w:p>
    <w:p w14:paraId="300BFAC0" w14:textId="7D931394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solveWhiteCross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Creates initial white cross pattern</w:t>
      </w:r>
    </w:p>
    <w:p w14:paraId="01011C5D" w14:textId="5E3CF6FE" w:rsidR="00A2722F" w:rsidRDefault="00A2722F" w:rsidP="00B6445E">
      <w:pPr>
        <w:pStyle w:val="Heading3"/>
      </w:pPr>
      <w:r w:rsidRPr="00A2722F">
        <w:t>Helper Functions</w:t>
      </w:r>
    </w:p>
    <w:p w14:paraId="72B98C36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isValidMove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Validates input moves</w:t>
      </w:r>
    </w:p>
    <w:p w14:paraId="5344EB47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applyMove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Executes validated moves</w:t>
      </w:r>
    </w:p>
    <w:p w14:paraId="1602DFC8" w14:textId="77777777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displayCube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Renders current cube state</w:t>
      </w:r>
    </w:p>
    <w:p w14:paraId="191CE04A" w14:textId="074FBF18" w:rsidR="00A2722F" w:rsidRDefault="00A2722F" w:rsidP="00DE2A02">
      <w:pPr>
        <w:pStyle w:val="ListParagraph"/>
      </w:pPr>
      <w:proofErr w:type="spellStart"/>
      <w:proofErr w:type="gramStart"/>
      <w:r w:rsidRPr="00A2722F">
        <w:rPr>
          <w:rFonts w:ascii="Consolas" w:hAnsi="Consolas"/>
        </w:rPr>
        <w:t>isSolved</w:t>
      </w:r>
      <w:proofErr w:type="spellEnd"/>
      <w:r w:rsidRPr="00A2722F">
        <w:rPr>
          <w:rFonts w:ascii="Consolas" w:hAnsi="Consolas"/>
        </w:rPr>
        <w:t>(</w:t>
      </w:r>
      <w:proofErr w:type="gramEnd"/>
      <w:r w:rsidRPr="00A2722F">
        <w:rPr>
          <w:rFonts w:ascii="Consolas" w:hAnsi="Consolas"/>
        </w:rPr>
        <w:t>)</w:t>
      </w:r>
      <w:r>
        <w:t>: Verifies solution completion</w:t>
      </w:r>
    </w:p>
    <w:p w14:paraId="12F6F352" w14:textId="3B89D598" w:rsidR="00A2722F" w:rsidRDefault="00A2722F" w:rsidP="00A2722F">
      <w:pPr>
        <w:pStyle w:val="Heading2"/>
      </w:pPr>
      <w:r w:rsidRPr="00A2722F">
        <w:t>Algorithm Implementation Details</w:t>
      </w:r>
    </w:p>
    <w:p w14:paraId="2E4E6063" w14:textId="41414CC4" w:rsidR="00A2722F" w:rsidRDefault="00A2722F" w:rsidP="00B6445E">
      <w:pPr>
        <w:pStyle w:val="Heading3"/>
      </w:pPr>
      <w:r w:rsidRPr="00A2722F">
        <w:t>F2L Implementation</w:t>
      </w:r>
    </w:p>
    <w:p w14:paraId="00C9C971" w14:textId="77777777" w:rsidR="00332864" w:rsidRDefault="00332864" w:rsidP="00DE2A02">
      <w:pPr>
        <w:pStyle w:val="ListParagraph"/>
      </w:pPr>
      <w:r>
        <w:t>Uses pair-wise corner-edge matching</w:t>
      </w:r>
    </w:p>
    <w:p w14:paraId="65B15C58" w14:textId="5841A8B9" w:rsidR="00A2722F" w:rsidRDefault="00332864" w:rsidP="00DE2A02">
      <w:pPr>
        <w:pStyle w:val="ListParagraph"/>
      </w:pPr>
      <w:r>
        <w:t>Implements different algorithms based on piece positions</w:t>
      </w:r>
    </w:p>
    <w:p w14:paraId="57A00A0B" w14:textId="670650E8" w:rsidR="00332864" w:rsidRDefault="00357F04" w:rsidP="00B6445E">
      <w:pPr>
        <w:pStyle w:val="Heading3"/>
      </w:pPr>
      <w:r w:rsidRPr="00357F04">
        <w:t>Movement Validation</w:t>
      </w:r>
    </w:p>
    <w:p w14:paraId="11F934A9" w14:textId="77777777" w:rsidR="00357F04" w:rsidRDefault="00357F04" w:rsidP="00DE2A02">
      <w:pPr>
        <w:pStyle w:val="ListParagraph"/>
      </w:pPr>
      <w:r>
        <w:t>Ensures move notation follows standard conventions</w:t>
      </w:r>
    </w:p>
    <w:p w14:paraId="4A77A5B1" w14:textId="2065ECAC" w:rsidR="00357F04" w:rsidRDefault="00357F04" w:rsidP="00DE2A02">
      <w:pPr>
        <w:pStyle w:val="ListParagraph"/>
      </w:pPr>
      <w:r>
        <w:t>Handles prime (') and double (2) moves</w:t>
      </w:r>
    </w:p>
    <w:p w14:paraId="417C8024" w14:textId="7FA4124B" w:rsidR="00357F04" w:rsidRDefault="00B847DF" w:rsidP="00357F04">
      <w:pPr>
        <w:pStyle w:val="Heading1"/>
      </w:pPr>
      <w:r w:rsidRPr="00B847DF">
        <w:lastRenderedPageBreak/>
        <w:t>Results and Testing</w:t>
      </w:r>
    </w:p>
    <w:p w14:paraId="50E01213" w14:textId="6B15E256" w:rsidR="00B847DF" w:rsidRDefault="00B847DF" w:rsidP="00B847DF">
      <w:pPr>
        <w:pStyle w:val="Heading2"/>
      </w:pPr>
      <w:r w:rsidRPr="00B847DF">
        <w:t>Test Cases and Screenshots</w:t>
      </w:r>
    </w:p>
    <w:p w14:paraId="22C76C9D" w14:textId="784B8139" w:rsidR="00B847DF" w:rsidRDefault="00DF3A24" w:rsidP="00B6445E">
      <w:pPr>
        <w:pStyle w:val="Heading3"/>
      </w:pPr>
      <w:r w:rsidRPr="00DF3A24">
        <w:t>Initial State</w:t>
      </w:r>
    </w:p>
    <w:p w14:paraId="4B843CE7" w14:textId="3165CEE3" w:rsidR="00A7353C" w:rsidRPr="00A7353C" w:rsidRDefault="00A7353C" w:rsidP="00A7353C">
      <w:pPr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Pr="00A7353C">
        <w:rPr>
          <w:rFonts w:ascii="Consolas" w:hAnsi="Consolas"/>
        </w:rPr>
        <w:t xml:space="preserve">W W W </w:t>
      </w:r>
    </w:p>
    <w:p w14:paraId="2B213A05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W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W </w:t>
      </w:r>
    </w:p>
    <w:p w14:paraId="34BB8BF6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W </w:t>
      </w:r>
      <w:proofErr w:type="spellStart"/>
      <w:r w:rsidRPr="00A7353C">
        <w:rPr>
          <w:rFonts w:ascii="Consolas" w:hAnsi="Consolas"/>
        </w:rPr>
        <w:t>W</w:t>
      </w:r>
      <w:proofErr w:type="spellEnd"/>
      <w:r w:rsidRPr="00A7353C">
        <w:rPr>
          <w:rFonts w:ascii="Consolas" w:hAnsi="Consolas"/>
        </w:rPr>
        <w:t xml:space="preserve"> W </w:t>
      </w:r>
    </w:p>
    <w:p w14:paraId="19F53469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B </w:t>
      </w:r>
    </w:p>
    <w:p w14:paraId="6EE86407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B </w:t>
      </w:r>
    </w:p>
    <w:p w14:paraId="6452501C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O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O</w:t>
      </w:r>
      <w:proofErr w:type="spellEnd"/>
      <w:r w:rsidRPr="00A7353C">
        <w:rPr>
          <w:rFonts w:ascii="Consolas" w:hAnsi="Consolas"/>
        </w:rPr>
        <w:t xml:space="preserve"> G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G</w:t>
      </w:r>
      <w:proofErr w:type="spellEnd"/>
      <w:r w:rsidRPr="00A7353C">
        <w:rPr>
          <w:rFonts w:ascii="Consolas" w:hAnsi="Consolas"/>
        </w:rPr>
        <w:t xml:space="preserve"> R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R</w:t>
      </w:r>
      <w:proofErr w:type="spellEnd"/>
      <w:r w:rsidRPr="00A7353C">
        <w:rPr>
          <w:rFonts w:ascii="Consolas" w:hAnsi="Consolas"/>
        </w:rPr>
        <w:t xml:space="preserve"> B </w:t>
      </w:r>
      <w:proofErr w:type="spellStart"/>
      <w:r w:rsidRPr="00A7353C">
        <w:rPr>
          <w:rFonts w:ascii="Consolas" w:hAnsi="Consolas"/>
        </w:rPr>
        <w:t>B</w:t>
      </w:r>
      <w:proofErr w:type="spellEnd"/>
      <w:r w:rsidRPr="00A7353C">
        <w:rPr>
          <w:rFonts w:ascii="Consolas" w:hAnsi="Consolas"/>
        </w:rPr>
        <w:t xml:space="preserve"> B </w:t>
      </w:r>
    </w:p>
    <w:p w14:paraId="44D82DD8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Y </w:t>
      </w:r>
    </w:p>
    <w:p w14:paraId="346391FC" w14:textId="77777777" w:rsidR="00A7353C" w:rsidRP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Y </w:t>
      </w:r>
    </w:p>
    <w:p w14:paraId="144C2FAC" w14:textId="6AE43434" w:rsidR="00A7353C" w:rsidRDefault="00A7353C" w:rsidP="00A7353C">
      <w:pPr>
        <w:rPr>
          <w:rFonts w:ascii="Consolas" w:hAnsi="Consolas"/>
        </w:rPr>
      </w:pPr>
      <w:r w:rsidRPr="00A7353C">
        <w:rPr>
          <w:rFonts w:ascii="Consolas" w:hAnsi="Consolas"/>
        </w:rPr>
        <w:t xml:space="preserve">      Y </w:t>
      </w:r>
      <w:proofErr w:type="spellStart"/>
      <w:r w:rsidRPr="00A7353C">
        <w:rPr>
          <w:rFonts w:ascii="Consolas" w:hAnsi="Consolas"/>
        </w:rPr>
        <w:t>Y</w:t>
      </w:r>
      <w:proofErr w:type="spellEnd"/>
      <w:r w:rsidRPr="00A7353C">
        <w:rPr>
          <w:rFonts w:ascii="Consolas" w:hAnsi="Consolas"/>
        </w:rPr>
        <w:t xml:space="preserve"> </w:t>
      </w:r>
      <w:proofErr w:type="spellStart"/>
      <w:r w:rsidRPr="00A7353C">
        <w:rPr>
          <w:rFonts w:ascii="Consolas" w:hAnsi="Consolas"/>
        </w:rPr>
        <w:t>Y</w:t>
      </w:r>
      <w:proofErr w:type="spellEnd"/>
    </w:p>
    <w:p w14:paraId="1265D98A" w14:textId="2447BF0F" w:rsidR="00A7353C" w:rsidRDefault="00A7353C" w:rsidP="00A7353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first </w:t>
      </w:r>
      <w:r w:rsidR="00922B4D">
        <w:rPr>
          <w:rFonts w:asciiTheme="majorBidi" w:hAnsiTheme="majorBidi" w:cstheme="majorBidi"/>
        </w:rPr>
        <w:t>face is top, then from left to right: left, front, right, back, then the last face is the bottom face.</w:t>
      </w:r>
    </w:p>
    <w:p w14:paraId="19319E3F" w14:textId="7C7E42D4" w:rsidR="00A83551" w:rsidRDefault="00A83551" w:rsidP="00A7353C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  <w:r w:rsidRPr="00A83551"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  <w:t>Main Menu</w:t>
      </w:r>
    </w:p>
    <w:p w14:paraId="2F40CE0C" w14:textId="73EDF393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 xml:space="preserve">Rubik’s Cube Solver is a console based </w:t>
      </w:r>
      <w:proofErr w:type="spellStart"/>
      <w:r>
        <w:rPr>
          <w:rFonts w:asciiTheme="majorBidi" w:hAnsiTheme="majorBidi" w:cstheme="majorBidi"/>
          <w:sz w:val="28"/>
          <w:szCs w:val="24"/>
        </w:rPr>
        <w:t>c++</w:t>
      </w:r>
      <w:proofErr w:type="spellEnd"/>
      <w:r>
        <w:rPr>
          <w:rFonts w:asciiTheme="majorBidi" w:hAnsiTheme="majorBidi" w:cstheme="majorBidi"/>
          <w:sz w:val="28"/>
          <w:szCs w:val="24"/>
        </w:rPr>
        <w:t xml:space="preserve"> program used to solve a Cube when user inputs a scramble the main options in the menu are:</w:t>
      </w:r>
    </w:p>
    <w:p w14:paraId="1378B04C" w14:textId="77777777" w:rsidR="001A5E94" w:rsidRDefault="001A5E94" w:rsidP="00A7353C">
      <w:pPr>
        <w:rPr>
          <w:rFonts w:asciiTheme="majorBidi" w:hAnsiTheme="majorBidi" w:cstheme="majorBidi"/>
          <w:sz w:val="28"/>
          <w:szCs w:val="24"/>
        </w:rPr>
      </w:pPr>
    </w:p>
    <w:p w14:paraId="2878C99D" w14:textId="13D1B4E8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1.Scrambling the cube:</w:t>
      </w:r>
    </w:p>
    <w:p w14:paraId="2D4DED36" w14:textId="3026637A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8"/>
          <w:szCs w:val="24"/>
        </w:rPr>
        <w:t>Lets</w:t>
      </w:r>
      <w:proofErr w:type="spellEnd"/>
      <w:proofErr w:type="gramEnd"/>
      <w:r>
        <w:rPr>
          <w:rFonts w:asciiTheme="majorBidi" w:hAnsiTheme="majorBidi" w:cstheme="majorBidi"/>
          <w:sz w:val="28"/>
          <w:szCs w:val="24"/>
        </w:rPr>
        <w:t xml:space="preserve"> user input a scramble </w:t>
      </w:r>
      <w:r w:rsidR="001A5E94">
        <w:rPr>
          <w:rFonts w:asciiTheme="majorBidi" w:hAnsiTheme="majorBidi" w:cstheme="majorBidi"/>
          <w:sz w:val="28"/>
          <w:szCs w:val="24"/>
        </w:rPr>
        <w:t>and program simulates scrambling process.</w:t>
      </w:r>
    </w:p>
    <w:p w14:paraId="3CC6C7D1" w14:textId="77777777" w:rsidR="001A5E94" w:rsidRDefault="001A5E94" w:rsidP="00A7353C">
      <w:pPr>
        <w:rPr>
          <w:rFonts w:asciiTheme="majorBidi" w:hAnsiTheme="majorBidi" w:cstheme="majorBidi"/>
          <w:sz w:val="28"/>
          <w:szCs w:val="24"/>
        </w:rPr>
      </w:pPr>
    </w:p>
    <w:p w14:paraId="7B26767B" w14:textId="5B7CADD5" w:rsidR="00A83551" w:rsidRDefault="00A83551" w:rsidP="00A7353C">
      <w:pPr>
        <w:rPr>
          <w:rFonts w:asciiTheme="majorBidi" w:hAnsiTheme="majorBidi" w:cstheme="majorBidi"/>
          <w:sz w:val="28"/>
          <w:szCs w:val="24"/>
        </w:rPr>
      </w:pPr>
      <w:r>
        <w:rPr>
          <w:rFonts w:asciiTheme="majorBidi" w:hAnsiTheme="majorBidi" w:cstheme="majorBidi"/>
          <w:sz w:val="28"/>
          <w:szCs w:val="24"/>
        </w:rPr>
        <w:t>2. Solve up to F2L</w:t>
      </w:r>
    </w:p>
    <w:p w14:paraId="4C86C974" w14:textId="3A68E95C" w:rsidR="00A83551" w:rsidRPr="00A83551" w:rsidRDefault="00A83551" w:rsidP="00A83551">
      <w:pPr>
        <w:pStyle w:val="ListParagraph"/>
        <w:rPr>
          <w:lang w:val="en-AE"/>
        </w:rPr>
      </w:pPr>
      <w:r w:rsidRPr="00A83551">
        <w:rPr>
          <w:lang w:val="en-AE"/>
        </w:rPr>
        <w:t>Solve White Cross: Aligns white edge pieces to form a cross on the white face.</w:t>
      </w:r>
    </w:p>
    <w:p w14:paraId="69EB47A5" w14:textId="3E55DBA4" w:rsidR="00A83551" w:rsidRPr="00A83551" w:rsidRDefault="00A83551" w:rsidP="00A83551">
      <w:pPr>
        <w:pStyle w:val="ListParagraph"/>
        <w:rPr>
          <w:lang w:val="en-AE"/>
        </w:rPr>
      </w:pPr>
      <w:r w:rsidRPr="00A83551">
        <w:rPr>
          <w:lang w:val="en-AE"/>
        </w:rPr>
        <w:t>Solve White Corners: Places white corner pieces correctly.</w:t>
      </w:r>
    </w:p>
    <w:p w14:paraId="78E02288" w14:textId="7C30E1AA" w:rsidR="001A5E94" w:rsidRPr="001A5E94" w:rsidRDefault="00A83551" w:rsidP="001A5E94">
      <w:pPr>
        <w:pStyle w:val="ListParagraph"/>
      </w:pPr>
      <w:r w:rsidRPr="00A83551">
        <w:rPr>
          <w:lang w:val="en-AE"/>
        </w:rPr>
        <w:t>Solve Middle Layer: Positions and orients edge pieces in the middle layer</w:t>
      </w:r>
    </w:p>
    <w:p w14:paraId="24071F7B" w14:textId="77777777" w:rsidR="001A5E94" w:rsidRDefault="001A5E94" w:rsidP="001A5E94"/>
    <w:p w14:paraId="7A180A45" w14:textId="36ACEA24" w:rsid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>3. Solve Last Layers</w:t>
      </w:r>
    </w:p>
    <w:p w14:paraId="6CC767F9" w14:textId="4FAF03F8" w:rsidR="001A5E94" w:rsidRDefault="001A5E94" w:rsidP="001A5E94">
      <w:r w:rsidRPr="001A5E94">
        <w:lastRenderedPageBreak/>
        <w:t>Orients and positions pieces on the last layer to complete the cube.</w:t>
      </w:r>
    </w:p>
    <w:p w14:paraId="69E16657" w14:textId="1D068FB4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>4. Display Cube</w:t>
      </w:r>
    </w:p>
    <w:p w14:paraId="2E51BF66" w14:textId="45DB3B71" w:rsidR="001A5E94" w:rsidRDefault="001A5E94" w:rsidP="001A5E94">
      <w:r>
        <w:t>Prints the current state of cube in 3d folded out form.</w:t>
      </w:r>
    </w:p>
    <w:p w14:paraId="610E6AD9" w14:textId="77777777" w:rsidR="001A5E94" w:rsidRDefault="001A5E94" w:rsidP="001A5E94"/>
    <w:p w14:paraId="72C9F439" w14:textId="5F7FF913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 xml:space="preserve">5. </w:t>
      </w:r>
      <w:r w:rsidRPr="001A5E94">
        <w:rPr>
          <w:b/>
          <w:bCs/>
          <w:sz w:val="28"/>
          <w:szCs w:val="24"/>
        </w:rPr>
        <w:t>Check if the Cube is Solved</w:t>
      </w:r>
    </w:p>
    <w:p w14:paraId="48AB2C83" w14:textId="77777777" w:rsidR="001A5E94" w:rsidRDefault="001A5E94" w:rsidP="001A5E94">
      <w:r>
        <w:t>Validates whether all sides of the cube are uniform, indicating a solved cube.</w:t>
      </w:r>
    </w:p>
    <w:p w14:paraId="02141023" w14:textId="77777777" w:rsidR="001A5E94" w:rsidRDefault="001A5E94" w:rsidP="001A5E94"/>
    <w:p w14:paraId="69D77687" w14:textId="1D99F88A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 xml:space="preserve">6. </w:t>
      </w:r>
      <w:r w:rsidRPr="001A5E94">
        <w:rPr>
          <w:b/>
          <w:bCs/>
          <w:sz w:val="28"/>
          <w:szCs w:val="24"/>
        </w:rPr>
        <w:t>Reset the Cube</w:t>
      </w:r>
    </w:p>
    <w:p w14:paraId="09EB0A30" w14:textId="77777777" w:rsidR="001A5E94" w:rsidRDefault="001A5E94" w:rsidP="001A5E94">
      <w:r>
        <w:t>Resets the cube to its original solved state.</w:t>
      </w:r>
    </w:p>
    <w:p w14:paraId="7E34EB07" w14:textId="77777777" w:rsidR="001A5E94" w:rsidRDefault="001A5E94" w:rsidP="001A5E94"/>
    <w:p w14:paraId="18F2918E" w14:textId="75E642B4" w:rsidR="001A5E94" w:rsidRPr="001A5E94" w:rsidRDefault="001A5E94" w:rsidP="001A5E94">
      <w:pPr>
        <w:rPr>
          <w:b/>
          <w:bCs/>
          <w:sz w:val="28"/>
          <w:szCs w:val="24"/>
        </w:rPr>
      </w:pPr>
      <w:r w:rsidRPr="001A5E94">
        <w:rPr>
          <w:b/>
          <w:bCs/>
          <w:sz w:val="28"/>
          <w:szCs w:val="24"/>
        </w:rPr>
        <w:t xml:space="preserve">7. </w:t>
      </w:r>
      <w:r w:rsidRPr="001A5E94">
        <w:rPr>
          <w:b/>
          <w:bCs/>
          <w:sz w:val="28"/>
          <w:szCs w:val="24"/>
        </w:rPr>
        <w:t>Exit</w:t>
      </w:r>
    </w:p>
    <w:p w14:paraId="29E8E174" w14:textId="41516811" w:rsidR="001A5E94" w:rsidRPr="001A5E94" w:rsidRDefault="001A5E94" w:rsidP="001A5E94">
      <w:r>
        <w:t xml:space="preserve">Ends the program with a </w:t>
      </w:r>
      <w:r>
        <w:t>Goodbye</w:t>
      </w:r>
      <w:r>
        <w:t xml:space="preserve"> message.</w:t>
      </w:r>
    </w:p>
    <w:p w14:paraId="2B53B407" w14:textId="022C50B7" w:rsidR="00A83551" w:rsidRDefault="00A83551" w:rsidP="00A7353C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</w:p>
    <w:p w14:paraId="51CD970D" w14:textId="77777777" w:rsidR="001A5E94" w:rsidRPr="001A5E94" w:rsidRDefault="001A5E94" w:rsidP="001A5E94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  <w:r w:rsidRPr="001A5E94"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  <w:t>User Input Handling</w:t>
      </w:r>
    </w:p>
    <w:p w14:paraId="5728B905" w14:textId="77777777" w:rsidR="001A5E94" w:rsidRPr="001A5E94" w:rsidRDefault="001A5E94" w:rsidP="001A5E94">
      <w:pPr>
        <w:rPr>
          <w:rFonts w:asciiTheme="majorBidi" w:hAnsiTheme="majorBidi" w:cstheme="majorBidi"/>
          <w:b/>
          <w:bCs/>
          <w:color w:val="215E99" w:themeColor="text2" w:themeTint="BF"/>
          <w:sz w:val="36"/>
          <w:szCs w:val="32"/>
        </w:rPr>
      </w:pPr>
    </w:p>
    <w:p w14:paraId="504ED2DA" w14:textId="0430B4E2" w:rsidR="001A5E94" w:rsidRPr="001A5E94" w:rsidRDefault="001A5E94" w:rsidP="001A5E94">
      <w:pPr>
        <w:rPr>
          <w:rFonts w:asciiTheme="majorBidi" w:hAnsiTheme="majorBidi" w:cstheme="majorBidi"/>
        </w:rPr>
      </w:pPr>
      <w:r w:rsidRPr="001A5E94">
        <w:rPr>
          <w:rFonts w:asciiTheme="majorBidi" w:hAnsiTheme="majorBidi" w:cstheme="majorBidi"/>
        </w:rPr>
        <w:t xml:space="preserve">Input Validation: Ensures users provide valid numeric input between 1 and 7. Invalid inputs </w:t>
      </w:r>
      <w:r>
        <w:rPr>
          <w:rFonts w:asciiTheme="majorBidi" w:hAnsiTheme="majorBidi" w:cstheme="majorBidi"/>
        </w:rPr>
        <w:t>prints</w:t>
      </w:r>
      <w:r w:rsidRPr="001A5E94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out</w:t>
      </w:r>
      <w:r w:rsidRPr="001A5E94">
        <w:rPr>
          <w:rFonts w:asciiTheme="majorBidi" w:hAnsiTheme="majorBidi" w:cstheme="majorBidi"/>
        </w:rPr>
        <w:t xml:space="preserve"> error message, </w:t>
      </w:r>
      <w:r>
        <w:rPr>
          <w:rFonts w:asciiTheme="majorBidi" w:hAnsiTheme="majorBidi" w:cstheme="majorBidi"/>
        </w:rPr>
        <w:t>asking</w:t>
      </w:r>
      <w:r w:rsidRPr="001A5E94">
        <w:rPr>
          <w:rFonts w:asciiTheme="majorBidi" w:hAnsiTheme="majorBidi" w:cstheme="majorBidi"/>
        </w:rPr>
        <w:t xml:space="preserve"> user to try again.</w:t>
      </w:r>
    </w:p>
    <w:p w14:paraId="37AC6E05" w14:textId="7AFBCD75" w:rsidR="001A5E94" w:rsidRPr="001A5E94" w:rsidRDefault="001A5E94" w:rsidP="001A5E94">
      <w:pPr>
        <w:rPr>
          <w:rFonts w:asciiTheme="majorBidi" w:hAnsiTheme="majorBidi" w:cstheme="majorBidi"/>
        </w:rPr>
      </w:pPr>
      <w:r w:rsidRPr="001A5E94">
        <w:rPr>
          <w:rFonts w:asciiTheme="majorBidi" w:hAnsiTheme="majorBidi" w:cstheme="majorBidi"/>
        </w:rPr>
        <w:t>Error Recovery: Uses input stream error handling (</w:t>
      </w:r>
      <w:proofErr w:type="spellStart"/>
      <w:proofErr w:type="gramStart"/>
      <w:r w:rsidRPr="001A5E94">
        <w:rPr>
          <w:rFonts w:asciiTheme="majorBidi" w:hAnsiTheme="majorBidi" w:cstheme="majorBidi"/>
        </w:rPr>
        <w:t>cin.clear</w:t>
      </w:r>
      <w:proofErr w:type="spellEnd"/>
      <w:proofErr w:type="gramEnd"/>
      <w:r w:rsidRPr="001A5E94">
        <w:rPr>
          <w:rFonts w:asciiTheme="majorBidi" w:hAnsiTheme="majorBidi" w:cstheme="majorBidi"/>
        </w:rPr>
        <w:t xml:space="preserve">() and </w:t>
      </w:r>
      <w:proofErr w:type="spellStart"/>
      <w:r w:rsidRPr="001A5E94">
        <w:rPr>
          <w:rFonts w:asciiTheme="majorBidi" w:hAnsiTheme="majorBidi" w:cstheme="majorBidi"/>
        </w:rPr>
        <w:t>cin.ignore</w:t>
      </w:r>
      <w:proofErr w:type="spellEnd"/>
      <w:r w:rsidRPr="001A5E94">
        <w:rPr>
          <w:rFonts w:asciiTheme="majorBidi" w:hAnsiTheme="majorBidi" w:cstheme="majorBidi"/>
        </w:rPr>
        <w:t>()) to manage invalid inputs without crashing.</w:t>
      </w:r>
    </w:p>
    <w:p w14:paraId="307AEF11" w14:textId="25D472BC" w:rsidR="00205519" w:rsidRPr="00B6445E" w:rsidRDefault="00C02499" w:rsidP="00B6445E">
      <w:pPr>
        <w:pStyle w:val="Heading3"/>
      </w:pPr>
      <w:r w:rsidRPr="00B6445E">
        <w:lastRenderedPageBreak/>
        <w:t>Solution Progress</w:t>
      </w:r>
    </w:p>
    <w:p w14:paraId="68FEBE87" w14:textId="41FE7305" w:rsidR="007E1937" w:rsidRDefault="00B6445E" w:rsidP="007E1937">
      <w:r w:rsidRPr="00B6445E">
        <w:drawing>
          <wp:inline distT="0" distB="0" distL="0" distR="0" wp14:anchorId="63FF7606" wp14:editId="2EC6D80F">
            <wp:extent cx="3055620" cy="4120055"/>
            <wp:effectExtent l="0" t="0" r="5080" b="0"/>
            <wp:docPr id="62456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654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1153" cy="41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45E">
        <w:drawing>
          <wp:inline distT="0" distB="0" distL="0" distR="0" wp14:anchorId="0F1E2EF4" wp14:editId="7E4A4454">
            <wp:extent cx="2879059" cy="4120011"/>
            <wp:effectExtent l="0" t="0" r="4445" b="0"/>
            <wp:docPr id="159964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41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1923" cy="416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445E">
        <w:drawing>
          <wp:inline distT="0" distB="0" distL="0" distR="0" wp14:anchorId="7F982468" wp14:editId="573F3FF5">
            <wp:extent cx="3331779" cy="3786337"/>
            <wp:effectExtent l="0" t="0" r="0" b="0"/>
            <wp:docPr id="32953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38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261" cy="38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937">
        <w:br w:type="page"/>
      </w:r>
    </w:p>
    <w:p w14:paraId="211D9B50" w14:textId="2375605E" w:rsidR="007E1937" w:rsidRDefault="007E1937" w:rsidP="007E1937">
      <w:pPr>
        <w:pStyle w:val="Heading2"/>
      </w:pPr>
      <w:r w:rsidRPr="007E1937">
        <w:lastRenderedPageBreak/>
        <w:t>Problem Resolution</w:t>
      </w:r>
    </w:p>
    <w:p w14:paraId="47691417" w14:textId="400BB954" w:rsidR="007E1937" w:rsidRDefault="0055756F" w:rsidP="00B6445E">
      <w:pPr>
        <w:pStyle w:val="Heading3"/>
      </w:pPr>
      <w:r w:rsidRPr="0055756F">
        <w:t>Face Rotation Challenge</w:t>
      </w:r>
    </w:p>
    <w:p w14:paraId="5B4D153C" w14:textId="77777777" w:rsidR="0055756F" w:rsidRDefault="0055756F" w:rsidP="00DE2A02">
      <w:pPr>
        <w:pStyle w:val="ListParagraph"/>
      </w:pPr>
      <w:r>
        <w:t>Issue: Initial face rotation algorithm caused edge piece misalignment</w:t>
      </w:r>
    </w:p>
    <w:p w14:paraId="33E66D08" w14:textId="373480A7" w:rsidR="0055756F" w:rsidRDefault="0055756F" w:rsidP="00DE2A02">
      <w:pPr>
        <w:pStyle w:val="ListParagraph"/>
      </w:pPr>
      <w:r>
        <w:t>Solution: Implemented temporary array storage for edge preservation</w:t>
      </w:r>
    </w:p>
    <w:p w14:paraId="11970625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void </w:t>
      </w:r>
      <w:proofErr w:type="spellStart"/>
      <w:proofErr w:type="gramStart"/>
      <w:r w:rsidRPr="0055756F">
        <w:rPr>
          <w:rFonts w:ascii="Consolas" w:hAnsi="Consolas"/>
        </w:rPr>
        <w:t>rotateFaceClockwise</w:t>
      </w:r>
      <w:proofErr w:type="spellEnd"/>
      <w:r w:rsidRPr="0055756F">
        <w:rPr>
          <w:rFonts w:ascii="Consolas" w:hAnsi="Consolas"/>
        </w:rPr>
        <w:t>(</w:t>
      </w:r>
      <w:proofErr w:type="gramEnd"/>
      <w:r w:rsidRPr="0055756F">
        <w:rPr>
          <w:rFonts w:ascii="Consolas" w:hAnsi="Consolas"/>
        </w:rPr>
        <w:t>char face[N_ROWS][N_COLS]) {</w:t>
      </w:r>
    </w:p>
    <w:p w14:paraId="69D382DE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char temp[N_</w:t>
      </w:r>
      <w:proofErr w:type="gramStart"/>
      <w:r w:rsidRPr="0055756F">
        <w:rPr>
          <w:rFonts w:ascii="Consolas" w:hAnsi="Consolas"/>
        </w:rPr>
        <w:t>ROWS][</w:t>
      </w:r>
      <w:proofErr w:type="gramEnd"/>
      <w:r w:rsidRPr="0055756F">
        <w:rPr>
          <w:rFonts w:ascii="Consolas" w:hAnsi="Consolas"/>
        </w:rPr>
        <w:t>N_COLS];</w:t>
      </w:r>
    </w:p>
    <w:p w14:paraId="72507F26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for (int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 xml:space="preserve"> = 0;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 xml:space="preserve"> &lt; N_ROWS; 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++) {</w:t>
      </w:r>
    </w:p>
    <w:p w14:paraId="152AC25A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for (int j = 0; j &lt; N_COLS; </w:t>
      </w:r>
      <w:proofErr w:type="spellStart"/>
      <w:r w:rsidRPr="0055756F">
        <w:rPr>
          <w:rFonts w:ascii="Consolas" w:hAnsi="Consolas"/>
        </w:rPr>
        <w:t>j++</w:t>
      </w:r>
      <w:proofErr w:type="spellEnd"/>
      <w:r w:rsidRPr="0055756F">
        <w:rPr>
          <w:rFonts w:ascii="Consolas" w:hAnsi="Consolas"/>
        </w:rPr>
        <w:t>) {</w:t>
      </w:r>
    </w:p>
    <w:p w14:paraId="246EBFC1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    temp[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][j] = face[</w:t>
      </w:r>
      <w:proofErr w:type="spellStart"/>
      <w:r w:rsidRPr="0055756F">
        <w:rPr>
          <w:rFonts w:ascii="Consolas" w:hAnsi="Consolas"/>
        </w:rPr>
        <w:t>i</w:t>
      </w:r>
      <w:proofErr w:type="spellEnd"/>
      <w:r w:rsidRPr="0055756F">
        <w:rPr>
          <w:rFonts w:ascii="Consolas" w:hAnsi="Consolas"/>
        </w:rPr>
        <w:t>][j];</w:t>
      </w:r>
    </w:p>
    <w:p w14:paraId="47BF0669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    }</w:t>
      </w:r>
    </w:p>
    <w:p w14:paraId="0665C5EF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}</w:t>
      </w:r>
    </w:p>
    <w:p w14:paraId="096728DC" w14:textId="77777777" w:rsidR="0055756F" w:rsidRP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 xml:space="preserve">    ...</w:t>
      </w:r>
    </w:p>
    <w:p w14:paraId="2E5267FE" w14:textId="55973AE4" w:rsidR="0055756F" w:rsidRDefault="0055756F" w:rsidP="0055756F">
      <w:pPr>
        <w:rPr>
          <w:rFonts w:ascii="Consolas" w:hAnsi="Consolas"/>
        </w:rPr>
      </w:pPr>
      <w:r w:rsidRPr="0055756F">
        <w:rPr>
          <w:rFonts w:ascii="Consolas" w:hAnsi="Consolas"/>
        </w:rPr>
        <w:t>}</w:t>
      </w:r>
    </w:p>
    <w:p w14:paraId="3F54FDCB" w14:textId="3992C741" w:rsidR="0055756F" w:rsidRDefault="00174E34" w:rsidP="00B6445E">
      <w:pPr>
        <w:pStyle w:val="Heading3"/>
      </w:pPr>
      <w:r w:rsidRPr="00174E34">
        <w:t>F2L Pair Insertion</w:t>
      </w:r>
    </w:p>
    <w:p w14:paraId="40E1C784" w14:textId="77777777" w:rsidR="00174E34" w:rsidRDefault="00174E34" w:rsidP="00DE2A02">
      <w:pPr>
        <w:pStyle w:val="ListParagraph"/>
      </w:pPr>
      <w:r>
        <w:t>Issue: Corner-edge pairs sometimes became misaligned during insertion</w:t>
      </w:r>
    </w:p>
    <w:p w14:paraId="567352FC" w14:textId="30AFE2D4" w:rsidR="00174E34" w:rsidRDefault="00174E34" w:rsidP="00DE2A02">
      <w:pPr>
        <w:pStyle w:val="ListParagraph"/>
      </w:pPr>
      <w:r>
        <w:t>Solution: Added validation checks and corrective algorithms</w:t>
      </w:r>
    </w:p>
    <w:p w14:paraId="4D99662E" w14:textId="6A4DFB6E" w:rsidR="00174E34" w:rsidRDefault="00053A2D" w:rsidP="00053A2D">
      <w:pPr>
        <w:pStyle w:val="Heading1"/>
      </w:pPr>
      <w:r w:rsidRPr="00053A2D">
        <w:t>Task Distribution and Coordination</w:t>
      </w:r>
    </w:p>
    <w:p w14:paraId="1FF74742" w14:textId="5CA1EB94" w:rsidR="00053A2D" w:rsidRDefault="00053A2D" w:rsidP="00053A2D">
      <w:pPr>
        <w:pStyle w:val="Heading2"/>
      </w:pPr>
      <w:r w:rsidRPr="00053A2D">
        <w:t>Task Assignment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0F9" w:rsidRPr="00F45A30" w14:paraId="08C31935" w14:textId="77777777" w:rsidTr="00AA00F9">
        <w:tc>
          <w:tcPr>
            <w:tcW w:w="2337" w:type="dxa"/>
          </w:tcPr>
          <w:p w14:paraId="4DFD398C" w14:textId="1D11E18A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Task</w:t>
            </w:r>
          </w:p>
        </w:tc>
        <w:tc>
          <w:tcPr>
            <w:tcW w:w="2337" w:type="dxa"/>
          </w:tcPr>
          <w:p w14:paraId="0695976A" w14:textId="79E03DA4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Assignee</w:t>
            </w:r>
          </w:p>
        </w:tc>
        <w:tc>
          <w:tcPr>
            <w:tcW w:w="2338" w:type="dxa"/>
          </w:tcPr>
          <w:p w14:paraId="33DE7209" w14:textId="6BAA3A0F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Status</w:t>
            </w:r>
          </w:p>
        </w:tc>
        <w:tc>
          <w:tcPr>
            <w:tcW w:w="2338" w:type="dxa"/>
          </w:tcPr>
          <w:p w14:paraId="77C98368" w14:textId="3F0A3604" w:rsidR="00AA00F9" w:rsidRPr="00F45A30" w:rsidRDefault="000A48B3" w:rsidP="00607A47">
            <w:pPr>
              <w:rPr>
                <w:b/>
                <w:bCs/>
              </w:rPr>
            </w:pPr>
            <w:r w:rsidRPr="00F45A30">
              <w:rPr>
                <w:b/>
                <w:bCs/>
              </w:rPr>
              <w:t>Notes</w:t>
            </w:r>
          </w:p>
        </w:tc>
      </w:tr>
      <w:tr w:rsidR="00AA00F9" w14:paraId="3B89825F" w14:textId="77777777" w:rsidTr="00AA00F9">
        <w:tc>
          <w:tcPr>
            <w:tcW w:w="2337" w:type="dxa"/>
          </w:tcPr>
          <w:p w14:paraId="3FAAB370" w14:textId="72488750" w:rsidR="00AA00F9" w:rsidRDefault="002A2068" w:rsidP="00607A47">
            <w:r w:rsidRPr="002A2068">
              <w:t>Core Data Structure Design</w:t>
            </w:r>
          </w:p>
        </w:tc>
        <w:tc>
          <w:tcPr>
            <w:tcW w:w="2337" w:type="dxa"/>
          </w:tcPr>
          <w:p w14:paraId="12B29779" w14:textId="6A4B4A42" w:rsidR="00AA00F9" w:rsidRDefault="004B5E07" w:rsidP="00607A47">
            <w:r>
              <w:t>Hassan</w:t>
            </w:r>
          </w:p>
        </w:tc>
        <w:tc>
          <w:tcPr>
            <w:tcW w:w="2338" w:type="dxa"/>
          </w:tcPr>
          <w:p w14:paraId="6869B0E1" w14:textId="05B58671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39B3A339" w14:textId="23364175" w:rsidR="00AA00F9" w:rsidRDefault="00921539" w:rsidP="00607A47">
            <w:r w:rsidRPr="00921539">
              <w:t>Implemented cube representation</w:t>
            </w:r>
          </w:p>
        </w:tc>
      </w:tr>
      <w:tr w:rsidR="00AA00F9" w14:paraId="48EBF520" w14:textId="77777777" w:rsidTr="00AA00F9">
        <w:tc>
          <w:tcPr>
            <w:tcW w:w="2337" w:type="dxa"/>
          </w:tcPr>
          <w:p w14:paraId="255B46FD" w14:textId="33C0D65A" w:rsidR="00AA00F9" w:rsidRDefault="002A2068" w:rsidP="00607A47">
            <w:r w:rsidRPr="002A2068">
              <w:t>Basic Move Functions</w:t>
            </w:r>
          </w:p>
        </w:tc>
        <w:tc>
          <w:tcPr>
            <w:tcW w:w="2337" w:type="dxa"/>
          </w:tcPr>
          <w:p w14:paraId="39BF0E89" w14:textId="396EAC45" w:rsidR="00AA00F9" w:rsidRDefault="004B5E07" w:rsidP="00607A47">
            <w:r>
              <w:t>Hasnain</w:t>
            </w:r>
          </w:p>
        </w:tc>
        <w:tc>
          <w:tcPr>
            <w:tcW w:w="2338" w:type="dxa"/>
          </w:tcPr>
          <w:p w14:paraId="719D6134" w14:textId="467958DF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3DA6F403" w14:textId="3635E89F" w:rsidR="00AA00F9" w:rsidRDefault="00921539" w:rsidP="00607A47">
            <w:r w:rsidRPr="00921539">
              <w:t>U, D, F, B, L, R moves</w:t>
            </w:r>
          </w:p>
        </w:tc>
      </w:tr>
      <w:tr w:rsidR="00AA00F9" w14:paraId="2ADB6C1A" w14:textId="77777777" w:rsidTr="00AA00F9">
        <w:tc>
          <w:tcPr>
            <w:tcW w:w="2337" w:type="dxa"/>
          </w:tcPr>
          <w:p w14:paraId="1F27A4E5" w14:textId="497DA3F4" w:rsidR="00AA00F9" w:rsidRDefault="002A2068" w:rsidP="00607A47">
            <w:r w:rsidRPr="002A2068">
              <w:t>F2L Implementation</w:t>
            </w:r>
          </w:p>
        </w:tc>
        <w:tc>
          <w:tcPr>
            <w:tcW w:w="2337" w:type="dxa"/>
          </w:tcPr>
          <w:p w14:paraId="4EED979E" w14:textId="62B9FE5D" w:rsidR="00AA00F9" w:rsidRDefault="004B5E07" w:rsidP="00607A47">
            <w:r>
              <w:t>Hasnain</w:t>
            </w:r>
          </w:p>
        </w:tc>
        <w:tc>
          <w:tcPr>
            <w:tcW w:w="2338" w:type="dxa"/>
          </w:tcPr>
          <w:p w14:paraId="0BDE6B9B" w14:textId="604B700A" w:rsidR="00AA00F9" w:rsidRDefault="00000057" w:rsidP="00607A47">
            <w:r>
              <w:t>Complete</w:t>
            </w:r>
          </w:p>
        </w:tc>
        <w:tc>
          <w:tcPr>
            <w:tcW w:w="2338" w:type="dxa"/>
          </w:tcPr>
          <w:p w14:paraId="6ED2DFAA" w14:textId="26339982" w:rsidR="00AA00F9" w:rsidRDefault="00921539" w:rsidP="00607A47">
            <w:r w:rsidRPr="00921539">
              <w:t>Corner-edge pairing</w:t>
            </w:r>
          </w:p>
        </w:tc>
      </w:tr>
      <w:tr w:rsidR="00AA00F9" w14:paraId="0AE82D8A" w14:textId="77777777" w:rsidTr="00AA00F9">
        <w:tc>
          <w:tcPr>
            <w:tcW w:w="2337" w:type="dxa"/>
          </w:tcPr>
          <w:p w14:paraId="3ECEF84A" w14:textId="69CED1F5" w:rsidR="00AA00F9" w:rsidRDefault="004B5E07" w:rsidP="00607A47">
            <w:r w:rsidRPr="004B5E07">
              <w:t>OLL Implementation</w:t>
            </w:r>
          </w:p>
        </w:tc>
        <w:tc>
          <w:tcPr>
            <w:tcW w:w="2337" w:type="dxa"/>
          </w:tcPr>
          <w:p w14:paraId="2517F65E" w14:textId="28828A2F" w:rsidR="00AA00F9" w:rsidRDefault="004B5E07" w:rsidP="00607A47">
            <w:r>
              <w:t>Hassan</w:t>
            </w:r>
          </w:p>
        </w:tc>
        <w:tc>
          <w:tcPr>
            <w:tcW w:w="2338" w:type="dxa"/>
          </w:tcPr>
          <w:p w14:paraId="23533291" w14:textId="51E75C38" w:rsidR="00AA00F9" w:rsidRDefault="00000057" w:rsidP="00607A47">
            <w:r>
              <w:t>In progress</w:t>
            </w:r>
          </w:p>
        </w:tc>
        <w:tc>
          <w:tcPr>
            <w:tcW w:w="2338" w:type="dxa"/>
          </w:tcPr>
          <w:p w14:paraId="49C7A3EA" w14:textId="0B2D53ED" w:rsidR="00AA00F9" w:rsidRDefault="00921539" w:rsidP="00607A47">
            <w:r w:rsidRPr="00921539">
              <w:t>Basic patterns complete</w:t>
            </w:r>
          </w:p>
        </w:tc>
      </w:tr>
      <w:tr w:rsidR="00686042" w14:paraId="30412740" w14:textId="77777777" w:rsidTr="00AA00F9">
        <w:tc>
          <w:tcPr>
            <w:tcW w:w="2337" w:type="dxa"/>
          </w:tcPr>
          <w:p w14:paraId="2FB08846" w14:textId="6FB58C6F" w:rsidR="00686042" w:rsidRPr="004B5E07" w:rsidRDefault="00686042" w:rsidP="00607A47">
            <w:r w:rsidRPr="00686042">
              <w:t>PLL Implementation</w:t>
            </w:r>
          </w:p>
        </w:tc>
        <w:tc>
          <w:tcPr>
            <w:tcW w:w="2337" w:type="dxa"/>
          </w:tcPr>
          <w:p w14:paraId="2268C1F8" w14:textId="4C7BBC20" w:rsidR="00686042" w:rsidRDefault="00686042" w:rsidP="00607A47">
            <w:r>
              <w:t>Hasnain</w:t>
            </w:r>
          </w:p>
        </w:tc>
        <w:tc>
          <w:tcPr>
            <w:tcW w:w="2338" w:type="dxa"/>
          </w:tcPr>
          <w:p w14:paraId="27E60716" w14:textId="56FBCEF9" w:rsidR="00686042" w:rsidRDefault="00774F3B" w:rsidP="00607A47">
            <w:r>
              <w:t>Complete</w:t>
            </w:r>
          </w:p>
        </w:tc>
        <w:tc>
          <w:tcPr>
            <w:tcW w:w="2338" w:type="dxa"/>
          </w:tcPr>
          <w:p w14:paraId="3EAA8F1D" w14:textId="2F329E74" w:rsidR="00686042" w:rsidRDefault="00921539" w:rsidP="00607A47">
            <w:r w:rsidRPr="00921539">
              <w:t>Working on algorithms</w:t>
            </w:r>
          </w:p>
        </w:tc>
      </w:tr>
    </w:tbl>
    <w:p w14:paraId="7A967654" w14:textId="56564BB3" w:rsidR="00607A47" w:rsidRDefault="00395E68" w:rsidP="00395E68">
      <w:pPr>
        <w:pStyle w:val="Heading2"/>
      </w:pPr>
      <w:r w:rsidRPr="00395E68">
        <w:t>Coordination Method</w:t>
      </w:r>
    </w:p>
    <w:p w14:paraId="70A8F783" w14:textId="77777777" w:rsidR="00395E68" w:rsidRDefault="00395E68" w:rsidP="00DE2A02">
      <w:pPr>
        <w:pStyle w:val="ListParagraph"/>
      </w:pPr>
      <w:r>
        <w:t>Used Git for version control and code sharing</w:t>
      </w:r>
    </w:p>
    <w:p w14:paraId="5386CF8E" w14:textId="1D2C62A4" w:rsidR="00395E68" w:rsidRDefault="00395E68" w:rsidP="00DE2A02">
      <w:pPr>
        <w:pStyle w:val="ListParagraph"/>
      </w:pPr>
      <w:r>
        <w:t>Maintained detailed comments for code handoffs</w:t>
      </w:r>
    </w:p>
    <w:p w14:paraId="1A226FCA" w14:textId="66E1BA6A" w:rsidR="00914A8A" w:rsidRDefault="00914A8A" w:rsidP="00914A8A">
      <w:pPr>
        <w:pStyle w:val="Heading2"/>
      </w:pPr>
      <w:r w:rsidRPr="00914A8A">
        <w:lastRenderedPageBreak/>
        <w:t>Areas for Improvement</w:t>
      </w:r>
    </w:p>
    <w:p w14:paraId="689B2763" w14:textId="7353CC5D" w:rsidR="00914A8A" w:rsidRDefault="00311EC5" w:rsidP="00B6445E">
      <w:pPr>
        <w:pStyle w:val="Heading3"/>
      </w:pPr>
      <w:r w:rsidRPr="00311EC5">
        <w:t>Algorithm Optimization</w:t>
      </w:r>
    </w:p>
    <w:p w14:paraId="5ACDDE7A" w14:textId="77777777" w:rsidR="006658DA" w:rsidRDefault="006658DA" w:rsidP="00DE2A02">
      <w:pPr>
        <w:pStyle w:val="ListParagraph"/>
      </w:pPr>
      <w:r>
        <w:t>Current F2L implementation could be optimized for fewer moves</w:t>
      </w:r>
    </w:p>
    <w:p w14:paraId="11D13B2D" w14:textId="26DCDF3D" w:rsidR="00311EC5" w:rsidRDefault="006658DA" w:rsidP="00DE2A02">
      <w:pPr>
        <w:pStyle w:val="ListParagraph"/>
      </w:pPr>
      <w:r>
        <w:t>PLL algorithm set could be expanded</w:t>
      </w:r>
    </w:p>
    <w:p w14:paraId="5AFE59D9" w14:textId="24C22DD8" w:rsidR="006658DA" w:rsidRDefault="00E74FF4" w:rsidP="00B6445E">
      <w:pPr>
        <w:pStyle w:val="Heading3"/>
        <w:rPr>
          <w:rtl/>
        </w:rPr>
      </w:pPr>
      <w:r w:rsidRPr="00E74FF4">
        <w:t>Error Handling</w:t>
      </w:r>
    </w:p>
    <w:p w14:paraId="60C2C801" w14:textId="77777777" w:rsidR="00E74FF4" w:rsidRDefault="00E74FF4" w:rsidP="00DE2A02">
      <w:pPr>
        <w:pStyle w:val="ListParagraph"/>
      </w:pPr>
      <w:r>
        <w:t>Add more robust input validation</w:t>
      </w:r>
    </w:p>
    <w:p w14:paraId="776284F6" w14:textId="2B7FC20E" w:rsidR="00E74FF4" w:rsidRDefault="00E74FF4" w:rsidP="00DE2A02">
      <w:pPr>
        <w:pStyle w:val="ListParagraph"/>
      </w:pPr>
      <w:r>
        <w:t>Implement recovery mechanisms for invalid states</w:t>
      </w:r>
    </w:p>
    <w:p w14:paraId="1C613C93" w14:textId="3F5AFC7E" w:rsidR="00E74FF4" w:rsidRDefault="00E74FF4" w:rsidP="00B6445E">
      <w:pPr>
        <w:pStyle w:val="Heading3"/>
      </w:pPr>
      <w:r w:rsidRPr="00E74FF4">
        <w:t>User Interface</w:t>
      </w:r>
    </w:p>
    <w:p w14:paraId="44133214" w14:textId="77777777" w:rsidR="00A049E6" w:rsidRDefault="00A049E6" w:rsidP="00DE2A02">
      <w:pPr>
        <w:pStyle w:val="ListParagraph"/>
      </w:pPr>
      <w:r>
        <w:t>Consider adding visual cube representation</w:t>
      </w:r>
    </w:p>
    <w:p w14:paraId="167F4B06" w14:textId="2F750B6C" w:rsidR="00E74FF4" w:rsidRDefault="00A049E6" w:rsidP="00DE2A02">
      <w:pPr>
        <w:pStyle w:val="ListParagraph"/>
      </w:pPr>
      <w:r>
        <w:t>Implement move suggestion system</w:t>
      </w:r>
    </w:p>
    <w:p w14:paraId="1AAC4F7C" w14:textId="24E5B27A" w:rsidR="00A049E6" w:rsidRDefault="00AE7BEA" w:rsidP="00A049E6">
      <w:pPr>
        <w:pStyle w:val="Heading1"/>
      </w:pPr>
      <w:r w:rsidRPr="00AE7BEA">
        <w:t>Function Documentation</w:t>
      </w:r>
    </w:p>
    <w:p w14:paraId="6E341DF2" w14:textId="401BA1E0" w:rsidR="00AE7BEA" w:rsidRDefault="00AE7BEA" w:rsidP="00AE7BEA">
      <w:pPr>
        <w:pStyle w:val="Heading2"/>
      </w:pPr>
      <w:r w:rsidRPr="00AE7BEA">
        <w:t>Essential Functions</w:t>
      </w:r>
    </w:p>
    <w:p w14:paraId="3859E38D" w14:textId="5142411D" w:rsidR="00AE7BEA" w:rsidRDefault="00DE2A02" w:rsidP="00B6445E">
      <w:pPr>
        <w:pStyle w:val="Heading3"/>
      </w:pPr>
      <w:r w:rsidRPr="00DE2A02">
        <w:t>void solveF2</w:t>
      </w:r>
      <w:proofErr w:type="gramStart"/>
      <w:r w:rsidRPr="00DE2A02">
        <w:t>l(</w:t>
      </w:r>
      <w:proofErr w:type="gramEnd"/>
      <w:r w:rsidRPr="00DE2A02">
        <w:t>)</w:t>
      </w:r>
    </w:p>
    <w:p w14:paraId="537AE3DD" w14:textId="77777777" w:rsidR="00EC7EB2" w:rsidRDefault="00DE2A02" w:rsidP="00EC7EB2">
      <w:pPr>
        <w:pStyle w:val="Heading4"/>
      </w:pPr>
      <w:r>
        <w:t>Purpose</w:t>
      </w:r>
    </w:p>
    <w:p w14:paraId="01776EF3" w14:textId="77777777" w:rsidR="00EC7EB2" w:rsidRDefault="00DE2A02" w:rsidP="00EC7EB2">
      <w:r>
        <w:t>Implements the First Two Layers solving method</w:t>
      </w:r>
    </w:p>
    <w:p w14:paraId="7DEEAD35" w14:textId="77777777" w:rsidR="00EC7EB2" w:rsidRDefault="00DE2A02" w:rsidP="00EC7EB2">
      <w:pPr>
        <w:pStyle w:val="Heading4"/>
      </w:pPr>
      <w:r>
        <w:t>Inpu</w:t>
      </w:r>
      <w:r w:rsidR="00EC7EB2">
        <w:t>t</w:t>
      </w:r>
    </w:p>
    <w:p w14:paraId="1830D1BC" w14:textId="77777777" w:rsidR="00EC7EB2" w:rsidRDefault="00DE2A02" w:rsidP="00EC7EB2">
      <w:r>
        <w:t>None (operates on global cube state)</w:t>
      </w:r>
    </w:p>
    <w:p w14:paraId="64E5E453" w14:textId="77777777" w:rsidR="00EC7EB2" w:rsidRDefault="00DE2A02" w:rsidP="00EC7EB2">
      <w:pPr>
        <w:pStyle w:val="Heading4"/>
      </w:pPr>
      <w:r>
        <w:t>Output</w:t>
      </w:r>
    </w:p>
    <w:p w14:paraId="073F3097" w14:textId="77777777" w:rsidR="00EC7EB2" w:rsidRDefault="00DE2A02" w:rsidP="00EC7EB2">
      <w:r>
        <w:t>None (modifies cube state)</w:t>
      </w:r>
    </w:p>
    <w:p w14:paraId="6F9AA275" w14:textId="77777777" w:rsidR="00EC7EB2" w:rsidRDefault="00DE2A02" w:rsidP="00EC7EB2">
      <w:pPr>
        <w:pStyle w:val="Heading4"/>
      </w:pPr>
      <w:r>
        <w:t>Process</w:t>
      </w:r>
    </w:p>
    <w:p w14:paraId="4F7AC6DB" w14:textId="0C55016A" w:rsidR="00EC7EB2" w:rsidRDefault="00DE2A02" w:rsidP="00EC7EB2">
      <w:r>
        <w:t>Iteratively solves corner-edge pairs</w:t>
      </w:r>
    </w:p>
    <w:p w14:paraId="79D6FD3C" w14:textId="1E24286F" w:rsidR="00EC7EB2" w:rsidRDefault="002F131F" w:rsidP="00B6445E">
      <w:pPr>
        <w:pStyle w:val="Heading3"/>
      </w:pPr>
      <w:r w:rsidRPr="002F131F">
        <w:t xml:space="preserve">void </w:t>
      </w:r>
      <w:proofErr w:type="spellStart"/>
      <w:proofErr w:type="gramStart"/>
      <w:r w:rsidRPr="002F131F">
        <w:t>moveU</w:t>
      </w:r>
      <w:proofErr w:type="spellEnd"/>
      <w:r w:rsidRPr="002F131F">
        <w:t>(</w:t>
      </w:r>
      <w:proofErr w:type="gramEnd"/>
      <w:r w:rsidRPr="002F131F">
        <w:t xml:space="preserve">), </w:t>
      </w:r>
      <w:proofErr w:type="spellStart"/>
      <w:r w:rsidRPr="002F131F">
        <w:t>moveD</w:t>
      </w:r>
      <w:proofErr w:type="spellEnd"/>
      <w:r w:rsidRPr="002F131F">
        <w:t xml:space="preserve">(), </w:t>
      </w:r>
      <w:proofErr w:type="spellStart"/>
      <w:r w:rsidRPr="002F131F">
        <w:t>moveF</w:t>
      </w:r>
      <w:proofErr w:type="spellEnd"/>
      <w:r w:rsidRPr="002F131F">
        <w:t xml:space="preserve">(), </w:t>
      </w:r>
      <w:proofErr w:type="spellStart"/>
      <w:r w:rsidRPr="002F131F">
        <w:t>moveB</w:t>
      </w:r>
      <w:proofErr w:type="spellEnd"/>
      <w:r w:rsidRPr="002F131F">
        <w:t xml:space="preserve">(), </w:t>
      </w:r>
      <w:proofErr w:type="spellStart"/>
      <w:r w:rsidRPr="002F131F">
        <w:t>moveR</w:t>
      </w:r>
      <w:proofErr w:type="spellEnd"/>
      <w:r w:rsidRPr="002F131F">
        <w:t xml:space="preserve">(), </w:t>
      </w:r>
      <w:proofErr w:type="spellStart"/>
      <w:r w:rsidRPr="002F131F">
        <w:t>moveL</w:t>
      </w:r>
      <w:proofErr w:type="spellEnd"/>
      <w:r w:rsidRPr="002F131F">
        <w:t>()</w:t>
      </w:r>
    </w:p>
    <w:p w14:paraId="2FE82EBD" w14:textId="77777777" w:rsidR="002F131F" w:rsidRDefault="002F131F" w:rsidP="002F131F">
      <w:pPr>
        <w:pStyle w:val="Heading4"/>
      </w:pPr>
      <w:r>
        <w:t>Purpose</w:t>
      </w:r>
    </w:p>
    <w:p w14:paraId="20F29697" w14:textId="664CEB35" w:rsidR="002F131F" w:rsidRDefault="002F131F" w:rsidP="002F131F">
      <w:r>
        <w:t>Execute basic cube rotations</w:t>
      </w:r>
    </w:p>
    <w:p w14:paraId="085D6E94" w14:textId="77777777" w:rsidR="002F131F" w:rsidRDefault="002F131F" w:rsidP="002F131F">
      <w:pPr>
        <w:pStyle w:val="Heading4"/>
      </w:pPr>
      <w:r>
        <w:t>Input</w:t>
      </w:r>
    </w:p>
    <w:p w14:paraId="1587EC09" w14:textId="62E50E2B" w:rsidR="002F131F" w:rsidRDefault="002F131F" w:rsidP="002F131F">
      <w:r>
        <w:t>None</w:t>
      </w:r>
    </w:p>
    <w:p w14:paraId="087A939D" w14:textId="77777777" w:rsidR="002F131F" w:rsidRDefault="002F131F" w:rsidP="002F131F">
      <w:pPr>
        <w:pStyle w:val="Heading4"/>
      </w:pPr>
      <w:r>
        <w:t>Output</w:t>
      </w:r>
    </w:p>
    <w:p w14:paraId="1A76CC32" w14:textId="11912664" w:rsidR="002F131F" w:rsidRDefault="002F131F" w:rsidP="002F131F">
      <w:r>
        <w:t>None (modifies cube state)</w:t>
      </w:r>
    </w:p>
    <w:p w14:paraId="4E87B641" w14:textId="77777777" w:rsidR="002F131F" w:rsidRDefault="002F131F" w:rsidP="002F131F">
      <w:pPr>
        <w:pStyle w:val="Heading4"/>
      </w:pPr>
      <w:r>
        <w:t>Process</w:t>
      </w:r>
    </w:p>
    <w:p w14:paraId="0764C4B8" w14:textId="4B63CBA1" w:rsidR="002F131F" w:rsidRDefault="002F131F" w:rsidP="002F131F">
      <w:r>
        <w:t>Rotates face and adjusts adjacent edges</w:t>
      </w:r>
    </w:p>
    <w:p w14:paraId="67DBC263" w14:textId="30FAE70A" w:rsidR="002F131F" w:rsidRDefault="00CB5EA7" w:rsidP="00B6445E">
      <w:pPr>
        <w:pStyle w:val="Heading3"/>
      </w:pPr>
      <w:r w:rsidRPr="00CB5EA7">
        <w:lastRenderedPageBreak/>
        <w:t xml:space="preserve">bool </w:t>
      </w:r>
      <w:proofErr w:type="spellStart"/>
      <w:proofErr w:type="gramStart"/>
      <w:r w:rsidRPr="00CB5EA7">
        <w:t>isValidMove</w:t>
      </w:r>
      <w:proofErr w:type="spellEnd"/>
      <w:r w:rsidRPr="00CB5EA7">
        <w:t>(</w:t>
      </w:r>
      <w:proofErr w:type="gramEnd"/>
      <w:r w:rsidRPr="00CB5EA7">
        <w:t>const string&amp; MOVE)</w:t>
      </w:r>
    </w:p>
    <w:p w14:paraId="2EC3DBE8" w14:textId="77777777" w:rsidR="00CB5EA7" w:rsidRDefault="00CB5EA7" w:rsidP="00CB5EA7">
      <w:pPr>
        <w:pStyle w:val="Heading4"/>
      </w:pPr>
      <w:r>
        <w:t>Purpose</w:t>
      </w:r>
    </w:p>
    <w:p w14:paraId="1DC9AB30" w14:textId="0CF85AE6" w:rsidR="00CB5EA7" w:rsidRDefault="00CB5EA7" w:rsidP="00CB5EA7">
      <w:r>
        <w:t>Validates move notation</w:t>
      </w:r>
    </w:p>
    <w:p w14:paraId="1DBD5BB2" w14:textId="77777777" w:rsidR="00CB5EA7" w:rsidRDefault="00CB5EA7" w:rsidP="00CB5EA7">
      <w:pPr>
        <w:pStyle w:val="Heading4"/>
      </w:pPr>
      <w:r>
        <w:t>Input</w:t>
      </w:r>
    </w:p>
    <w:p w14:paraId="5CB904F6" w14:textId="20CE19B8" w:rsidR="00CB5EA7" w:rsidRDefault="00CB5EA7" w:rsidP="00CB5EA7">
      <w:r>
        <w:t>Move string</w:t>
      </w:r>
    </w:p>
    <w:p w14:paraId="7C0E0F7C" w14:textId="77777777" w:rsidR="00CB5EA7" w:rsidRDefault="00CB5EA7" w:rsidP="00CB5EA7">
      <w:pPr>
        <w:pStyle w:val="Heading4"/>
      </w:pPr>
      <w:r>
        <w:t>Output</w:t>
      </w:r>
    </w:p>
    <w:p w14:paraId="410037DF" w14:textId="074BA538" w:rsidR="00CB5EA7" w:rsidRDefault="00CB5EA7" w:rsidP="00CB5EA7">
      <w:r>
        <w:t>Boolean indicating validity</w:t>
      </w:r>
    </w:p>
    <w:p w14:paraId="7CC749DF" w14:textId="77777777" w:rsidR="00CB5EA7" w:rsidRDefault="00CB5EA7" w:rsidP="00CB5EA7">
      <w:pPr>
        <w:pStyle w:val="Heading4"/>
      </w:pPr>
      <w:r>
        <w:t>Process</w:t>
      </w:r>
    </w:p>
    <w:p w14:paraId="1680DC66" w14:textId="7BF8399E" w:rsidR="00CB5EA7" w:rsidRDefault="00CB5EA7" w:rsidP="00CB5EA7">
      <w:r>
        <w:t>Checks against valid move patterns</w:t>
      </w:r>
    </w:p>
    <w:p w14:paraId="6E8FEB11" w14:textId="6B36D274" w:rsidR="00CB5EA7" w:rsidRDefault="00E76AC0" w:rsidP="00B6445E">
      <w:pPr>
        <w:pStyle w:val="Heading3"/>
      </w:pPr>
      <w:r w:rsidRPr="00E76AC0">
        <w:t xml:space="preserve">void </w:t>
      </w:r>
      <w:proofErr w:type="spellStart"/>
      <w:proofErr w:type="gramStart"/>
      <w:r w:rsidRPr="00E76AC0">
        <w:t>displayCube</w:t>
      </w:r>
      <w:proofErr w:type="spellEnd"/>
      <w:r w:rsidRPr="00E76AC0">
        <w:t>(</w:t>
      </w:r>
      <w:proofErr w:type="gramEnd"/>
      <w:r w:rsidRPr="00E76AC0">
        <w:t>)</w:t>
      </w:r>
    </w:p>
    <w:p w14:paraId="3F549D52" w14:textId="77777777" w:rsidR="00E76AC0" w:rsidRDefault="00E76AC0" w:rsidP="00E76AC0">
      <w:pPr>
        <w:pStyle w:val="Heading4"/>
      </w:pPr>
      <w:r>
        <w:t>Purpose</w:t>
      </w:r>
    </w:p>
    <w:p w14:paraId="475DCDAE" w14:textId="1762AB5C" w:rsidR="00E76AC0" w:rsidRDefault="00E76AC0" w:rsidP="00E76AC0">
      <w:r>
        <w:t>Renders current cube state</w:t>
      </w:r>
    </w:p>
    <w:p w14:paraId="5CD11B7B" w14:textId="77777777" w:rsidR="00E76AC0" w:rsidRDefault="00E76AC0" w:rsidP="00E76AC0">
      <w:pPr>
        <w:pStyle w:val="Heading4"/>
      </w:pPr>
      <w:r>
        <w:t>Input</w:t>
      </w:r>
    </w:p>
    <w:p w14:paraId="74A873D5" w14:textId="31DBEAF2" w:rsidR="00E76AC0" w:rsidRDefault="00E76AC0" w:rsidP="00E76AC0">
      <w:r>
        <w:t>None</w:t>
      </w:r>
    </w:p>
    <w:p w14:paraId="01A5EE3D" w14:textId="77777777" w:rsidR="00E76AC0" w:rsidRDefault="00E76AC0" w:rsidP="00E76AC0">
      <w:pPr>
        <w:pStyle w:val="Heading4"/>
      </w:pPr>
      <w:r>
        <w:t>Output</w:t>
      </w:r>
    </w:p>
    <w:p w14:paraId="7D70BA98" w14:textId="0326C6D1" w:rsidR="00E76AC0" w:rsidRDefault="00E76AC0" w:rsidP="00E76AC0">
      <w:r>
        <w:t>Console visualization of cube</w:t>
      </w:r>
    </w:p>
    <w:p w14:paraId="4ACD3DB4" w14:textId="77777777" w:rsidR="00E76AC0" w:rsidRDefault="00E76AC0" w:rsidP="00E76AC0">
      <w:pPr>
        <w:pStyle w:val="Heading4"/>
      </w:pPr>
      <w:r>
        <w:t>Process</w:t>
      </w:r>
    </w:p>
    <w:p w14:paraId="497483CB" w14:textId="4A7377F1" w:rsidR="00E76AC0" w:rsidRPr="00E76AC0" w:rsidRDefault="00E76AC0" w:rsidP="00E76AC0">
      <w:r>
        <w:t>Prints face arrays in 2D layout</w:t>
      </w:r>
    </w:p>
    <w:sectPr w:rsidR="00E76AC0" w:rsidRPr="00E76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90828"/>
    <w:multiLevelType w:val="hybridMultilevel"/>
    <w:tmpl w:val="BB483CD6"/>
    <w:lvl w:ilvl="0" w:tplc="156EA2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4B14"/>
    <w:multiLevelType w:val="hybridMultilevel"/>
    <w:tmpl w:val="A3F47280"/>
    <w:lvl w:ilvl="0" w:tplc="305CBF3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3730"/>
    <w:multiLevelType w:val="hybridMultilevel"/>
    <w:tmpl w:val="5234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168ED"/>
    <w:multiLevelType w:val="hybridMultilevel"/>
    <w:tmpl w:val="38FA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464374">
    <w:abstractNumId w:val="0"/>
  </w:num>
  <w:num w:numId="2" w16cid:durableId="1384136121">
    <w:abstractNumId w:val="1"/>
  </w:num>
  <w:num w:numId="3" w16cid:durableId="803621710">
    <w:abstractNumId w:val="2"/>
  </w:num>
  <w:num w:numId="4" w16cid:durableId="45765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2F"/>
    <w:rsid w:val="00000057"/>
    <w:rsid w:val="00053A2D"/>
    <w:rsid w:val="000A48B3"/>
    <w:rsid w:val="00114D8C"/>
    <w:rsid w:val="00174E34"/>
    <w:rsid w:val="001A5E94"/>
    <w:rsid w:val="00205519"/>
    <w:rsid w:val="002A2068"/>
    <w:rsid w:val="002F131F"/>
    <w:rsid w:val="00311EC5"/>
    <w:rsid w:val="00332864"/>
    <w:rsid w:val="00357F04"/>
    <w:rsid w:val="00395E68"/>
    <w:rsid w:val="004B5E07"/>
    <w:rsid w:val="004C25A4"/>
    <w:rsid w:val="0053282A"/>
    <w:rsid w:val="005550FA"/>
    <w:rsid w:val="0055756F"/>
    <w:rsid w:val="00607A47"/>
    <w:rsid w:val="006658DA"/>
    <w:rsid w:val="00667C8D"/>
    <w:rsid w:val="00686042"/>
    <w:rsid w:val="0073199C"/>
    <w:rsid w:val="00774F3B"/>
    <w:rsid w:val="007E1937"/>
    <w:rsid w:val="0086616C"/>
    <w:rsid w:val="00914A8A"/>
    <w:rsid w:val="00921539"/>
    <w:rsid w:val="00922B4D"/>
    <w:rsid w:val="00923845"/>
    <w:rsid w:val="00943758"/>
    <w:rsid w:val="00A03D35"/>
    <w:rsid w:val="00A049E6"/>
    <w:rsid w:val="00A2722F"/>
    <w:rsid w:val="00A7353C"/>
    <w:rsid w:val="00A83551"/>
    <w:rsid w:val="00AA00F9"/>
    <w:rsid w:val="00AE7BEA"/>
    <w:rsid w:val="00B263EB"/>
    <w:rsid w:val="00B6445E"/>
    <w:rsid w:val="00B847DF"/>
    <w:rsid w:val="00C02499"/>
    <w:rsid w:val="00C56282"/>
    <w:rsid w:val="00CB5EA7"/>
    <w:rsid w:val="00D7737F"/>
    <w:rsid w:val="00DE2A02"/>
    <w:rsid w:val="00DF3A24"/>
    <w:rsid w:val="00DF7B35"/>
    <w:rsid w:val="00E74FF4"/>
    <w:rsid w:val="00E76AC0"/>
    <w:rsid w:val="00E810A5"/>
    <w:rsid w:val="00EC7EB2"/>
    <w:rsid w:val="00F4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9719"/>
  <w15:chartTrackingRefBased/>
  <w15:docId w15:val="{4E74EDDF-BE81-4C79-A437-B4CBC0E5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75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199C"/>
    <w:pPr>
      <w:keepNext/>
      <w:keepLines/>
      <w:spacing w:before="360" w:after="80"/>
      <w:outlineLvl w:val="0"/>
    </w:pPr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199C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6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99C"/>
    <w:rPr>
      <w:rFonts w:asciiTheme="majorBidi" w:eastAsiaTheme="majorEastAsia" w:hAnsiTheme="maj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199C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445E"/>
    <w:rPr>
      <w:rFonts w:ascii="Times New Roman" w:eastAsiaTheme="majorEastAsia" w:hAnsi="Times New Roman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3199C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9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73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9C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73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9C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autoRedefine/>
    <w:uiPriority w:val="34"/>
    <w:qFormat/>
    <w:rsid w:val="00DE2A02"/>
    <w:pPr>
      <w:numPr>
        <w:numId w:val="2"/>
      </w:numPr>
      <w:contextualSpacing/>
    </w:pPr>
  </w:style>
  <w:style w:type="character" w:styleId="IntenseEmphasis">
    <w:name w:val="Intense Emphasis"/>
    <w:basedOn w:val="DefaultParagraphFont"/>
    <w:uiPriority w:val="21"/>
    <w:qFormat/>
    <w:rsid w:val="007319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31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9C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3199C"/>
    <w:rPr>
      <w:b/>
      <w:bCs/>
      <w:caps w:val="0"/>
      <w:smallCaps/>
      <w:color w:val="0F4761" w:themeColor="accent1" w:themeShade="BF"/>
      <w:spacing w:val="5"/>
    </w:rPr>
  </w:style>
  <w:style w:type="paragraph" w:styleId="NoSpacing">
    <w:name w:val="No Spacing"/>
    <w:basedOn w:val="Normal"/>
    <w:autoRedefine/>
    <w:uiPriority w:val="1"/>
    <w:qFormat/>
    <w:rsid w:val="0073199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199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3199C"/>
    <w:rPr>
      <w:i/>
      <w:iCs/>
    </w:rPr>
  </w:style>
  <w:style w:type="character" w:styleId="Strong">
    <w:name w:val="Strong"/>
    <w:basedOn w:val="DefaultParagraphFont"/>
    <w:uiPriority w:val="22"/>
    <w:qFormat/>
    <w:rsid w:val="0073199C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73199C"/>
    <w:rPr>
      <w:caps w:val="0"/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73199C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AA0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97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yzet\AppData\Local\Microsoft\PowerToys\NewPlus\Templates\Academic%20Pap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C:\Users\kryzet\AppData\Local\Microsoft\PowerToys\NewPlus\Templates\Academic Paper.dotx</Template>
  <TotalTime>57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Khalloof</dc:creator>
  <cp:keywords/>
  <dc:description/>
  <cp:lastModifiedBy>Hasnain Fayaz 2024007068</cp:lastModifiedBy>
  <cp:revision>37</cp:revision>
  <dcterms:created xsi:type="dcterms:W3CDTF">2024-11-24T21:08:00Z</dcterms:created>
  <dcterms:modified xsi:type="dcterms:W3CDTF">2024-11-25T19:01:00Z</dcterms:modified>
</cp:coreProperties>
</file>